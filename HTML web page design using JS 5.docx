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>&lt;head&gt;</w:t>
      </w:r>
    </w:p>
    <w:p>
      <w:r>
        <w:t xml:space="preserve">   &lt;script rel="javascript" type="text/javascript" src="pr6.js"&gt;&lt;/script&gt;</w:t>
      </w:r>
    </w:p>
    <w:p>
      <w:r>
        <w:t>&lt;/head&gt;</w:t>
      </w:r>
    </w:p>
    <w:p>
      <w:r>
        <w:t>&lt;body&gt;</w:t>
      </w:r>
    </w:p>
    <w:p>
      <w:r>
        <w:t xml:space="preserve">   &lt;h1&gt;&lt;center&gt;WELCOME TO JS&lt;/center&gt;&lt;/h1&gt;</w:t>
      </w:r>
    </w:p>
    <w:p>
      <w:r>
        <w:t xml:space="preserve">   &lt;p&gt;Syntax for external style sheet&lt;/p&gt;</w:t>
      </w:r>
    </w:p>
    <w:p>
      <w:r>
        <w:t xml:space="preserve">   &lt;input type="button" onclick="hi()" value="Enter"/&gt;</w:t>
      </w:r>
    </w:p>
    <w:p>
      <w:r>
        <w:t xml:space="preserve">   &lt;input type="button" onclick="hii()" value="click"/&gt;</w:t>
      </w:r>
      <w:bookmarkStart w:id="0" w:name="_GoBack"/>
      <w:bookmarkEnd w:id="0"/>
    </w:p>
    <w:p>
      <w:r>
        <w:t>&lt;/body&gt;</w:t>
      </w:r>
    </w:p>
    <w:p>
      <w:r>
        <w:t>&lt;/html&gt;</w:t>
      </w:r>
    </w:p>
    <w:p/>
    <w:p>
      <w:r>
        <w:t>function hi(){</w:t>
      </w:r>
    </w:p>
    <w:p>
      <w:r>
        <w:t>alert("HEY THIS IS.....")</w:t>
      </w:r>
    </w:p>
    <w:p>
      <w:r>
        <w:t>}</w:t>
      </w:r>
    </w:p>
    <w:p>
      <w:r>
        <w:t>function hii(){</w:t>
      </w:r>
    </w:p>
    <w:p>
      <w:r>
        <w:t xml:space="preserve">   alert("THANKS FOR VISITING")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Office</Application>
  <Pages>1</Pages>
  <Words>50</Words>
  <Characters>499</Characters>
  <Lines>25</Lines>
  <Paragraphs>23</Paragraphs>
  <CharactersWithSpaces>553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2025-09-07T05:14:03Z</dcterms:modified>
</cp:coreProperties>
</file>