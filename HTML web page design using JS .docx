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bookmarkStart w:id="0" w:name="_GoBack"/>
      <w:bookmarkEnd w:id="0"/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>&lt;script rel="javascript" type="text" src="extjss.js"</w:t>
      </w:r>
    </w:p>
    <w:p>
      <w:r>
        <w:t>&lt;body bgcolor="grey" color="brown"&gt;</w:t>
      </w:r>
    </w:p>
    <w:p>
      <w:r>
        <w:t xml:space="preserve">   &lt;script type="text/javascript"&gt;</w:t>
      </w:r>
    </w:p>
    <w:p>
      <w:r>
        <w:t xml:space="preserve">   alert ("WELCOME")</w:t>
      </w:r>
    </w:p>
    <w:p>
      <w:r>
        <w:t xml:space="preserve">   document.write("Learn something new")</w:t>
      </w:r>
    </w:p>
    <w:p>
      <w:r>
        <w:t xml:space="preserve">   &lt;/script&gt;</w:t>
      </w:r>
    </w:p>
    <w:p>
      <w:r>
        <w:t>&lt;/body&gt;</w:t>
      </w:r>
    </w:p>
    <w:p>
      <w:r>
        <w:t>&lt;/html&gt;</w:t>
      </w: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30</Words>
  <Characters>339</Characters>
  <Lines>17</Lines>
  <Paragraphs>15</Paragraphs>
  <CharactersWithSpaces>375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2025-09-07T05:01:56Z</dcterms:modified>
</cp:coreProperties>
</file>